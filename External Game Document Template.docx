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B40B54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D1EA22F" w14:textId="77777777" w:rsidR="003E1D56" w:rsidRDefault="00C36714" w:rsidP="00C3671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PurpleHex Game Studio</w:t>
                    </w:r>
                  </w:p>
                </w:tc>
              </w:sdtContent>
            </w:sdt>
          </w:tr>
          <w:tr w:rsidR="003E1D56" w14:paraId="6D2A5100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C76305E" w14:textId="77777777" w:rsidR="003E1D56" w:rsidRDefault="00C36714" w:rsidP="00C3671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MAIL PILOT</w:t>
                    </w:r>
                  </w:p>
                </w:tc>
              </w:sdtContent>
            </w:sdt>
          </w:tr>
          <w:tr w:rsidR="003E1D56" w14:paraId="3CB7F989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B725873" w14:textId="77777777" w:rsidR="003E1D56" w:rsidRPr="003E1D56" w:rsidRDefault="00E1761F" w:rsidP="00C3671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36714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 Unity Game</w:t>
                    </w:r>
                  </w:sdtContent>
                </w:sdt>
              </w:p>
            </w:tc>
          </w:tr>
          <w:tr w:rsidR="003E1D56" w14:paraId="1DD14E5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8ECDABA" w14:textId="77777777" w:rsidR="003E1D56" w:rsidRDefault="003E1D56">
                <w:pPr>
                  <w:pStyle w:val="NoSpacing"/>
                  <w:jc w:val="center"/>
                </w:pPr>
              </w:p>
              <w:p w14:paraId="3190093B" w14:textId="77777777" w:rsidR="003E1D56" w:rsidRDefault="003E1D56">
                <w:pPr>
                  <w:pStyle w:val="NoSpacing"/>
                  <w:jc w:val="center"/>
                </w:pPr>
              </w:p>
              <w:p w14:paraId="7DBEF96B" w14:textId="77777777" w:rsidR="003E1D56" w:rsidRDefault="003E1D56">
                <w:pPr>
                  <w:pStyle w:val="NoSpacing"/>
                  <w:jc w:val="center"/>
                </w:pPr>
              </w:p>
              <w:p w14:paraId="227367AC" w14:textId="77777777" w:rsidR="003E1D56" w:rsidRDefault="00C36714">
                <w:pPr>
                  <w:pStyle w:val="NoSpacing"/>
                  <w:jc w:val="cent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 wp14:anchorId="208A4174" wp14:editId="72FDC8CB">
                      <wp:extent cx="1837232" cy="1831340"/>
                      <wp:effectExtent l="0" t="0" r="0" b="0"/>
                      <wp:docPr id="3" name="Picture 3" descr="../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../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54460" cy="18485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05CF73E" w14:textId="77777777" w:rsidR="003E1D56" w:rsidRDefault="003E1D56">
                <w:pPr>
                  <w:pStyle w:val="NoSpacing"/>
                  <w:jc w:val="center"/>
                </w:pPr>
              </w:p>
              <w:p w14:paraId="4985E37C" w14:textId="77777777" w:rsidR="003E1D56" w:rsidRDefault="003E1D56">
                <w:pPr>
                  <w:pStyle w:val="NoSpacing"/>
                  <w:jc w:val="center"/>
                </w:pPr>
              </w:p>
              <w:p w14:paraId="3074DD58" w14:textId="77777777" w:rsidR="003E1D56" w:rsidRDefault="003E1D56">
                <w:pPr>
                  <w:pStyle w:val="NoSpacing"/>
                  <w:jc w:val="center"/>
                </w:pPr>
              </w:p>
              <w:p w14:paraId="0E5C55E2" w14:textId="77777777" w:rsidR="003E1D56" w:rsidRDefault="003E1D56">
                <w:pPr>
                  <w:pStyle w:val="NoSpacing"/>
                  <w:jc w:val="center"/>
                </w:pPr>
              </w:p>
              <w:p w14:paraId="07577B93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C36714">
                  <w:rPr>
                    <w:sz w:val="24"/>
                    <w:szCs w:val="24"/>
                  </w:rPr>
                  <w:t>01</w:t>
                </w:r>
              </w:p>
              <w:p w14:paraId="422C59EB" w14:textId="77777777" w:rsidR="003E1D56" w:rsidRDefault="003E1D56">
                <w:pPr>
                  <w:pStyle w:val="NoSpacing"/>
                  <w:jc w:val="center"/>
                </w:pPr>
              </w:p>
              <w:p w14:paraId="3A8269F5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C36714">
                  <w:t>16</w:t>
                </w:r>
                <w:r>
                  <w:t xml:space="preserve"> by </w:t>
                </w:r>
                <w:r w:rsidR="00C36714">
                  <w:t>PurpleHex Game Studio</w:t>
                </w:r>
                <w:r>
                  <w:t>.</w:t>
                </w:r>
              </w:p>
              <w:p w14:paraId="3827B0D3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65B759CE" w14:textId="77777777" w:rsidR="003E1D56" w:rsidRDefault="003E1D56">
                <w:pPr>
                  <w:pStyle w:val="NoSpacing"/>
                  <w:jc w:val="center"/>
                </w:pPr>
              </w:p>
              <w:p w14:paraId="45FD14CB" w14:textId="77777777" w:rsidR="003E1D56" w:rsidRDefault="003E1D56">
                <w:pPr>
                  <w:pStyle w:val="NoSpacing"/>
                  <w:jc w:val="center"/>
                </w:pPr>
              </w:p>
              <w:p w14:paraId="19138B3C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4E3CFFF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1B66B3F" w14:textId="77777777" w:rsidR="003E1D56" w:rsidRPr="003E1D56" w:rsidRDefault="00C36714" w:rsidP="00C36714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Tom Tsiliopoulos</w:t>
                    </w:r>
                  </w:p>
                </w:tc>
              </w:sdtContent>
            </w:sdt>
          </w:tr>
          <w:tr w:rsidR="003E1D56" w14:paraId="403A53D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357E48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18AE5397" w14:textId="77777777" w:rsidR="003E1D56" w:rsidRDefault="003E1D56"/>
        <w:p w14:paraId="72C99973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E116BA9" w14:textId="77777777">
            <w:tc>
              <w:tcPr>
                <w:tcW w:w="5000" w:type="pct"/>
              </w:tcPr>
              <w:p w14:paraId="3B10C990" w14:textId="77777777"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4D5BFDC6" w14:textId="77777777" w:rsidR="003E1D56" w:rsidRDefault="003E1D56"/>
        <w:p w14:paraId="5D23646D" w14:textId="77777777" w:rsidR="003E1D56" w:rsidRDefault="003E1D56">
          <w:r>
            <w:br w:type="page"/>
          </w:r>
        </w:p>
      </w:sdtContent>
    </w:sdt>
    <w:p w14:paraId="31D09F16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2B73E1A4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17A41178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C3EE79D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64481C4B" w14:textId="77777777"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14:paraId="3D72542B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13D72D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2232C638" w14:textId="77777777" w:rsidR="00686D09" w:rsidRDefault="00686D09" w:rsidP="00686D09">
      <w:pPr>
        <w:jc w:val="right"/>
        <w:rPr>
          <w:sz w:val="24"/>
          <w:szCs w:val="24"/>
        </w:rPr>
      </w:pPr>
    </w:p>
    <w:p w14:paraId="10EB2944" w14:textId="77777777" w:rsidR="008C6B2D" w:rsidRDefault="008C6B2D" w:rsidP="00686D09">
      <w:pPr>
        <w:jc w:val="right"/>
        <w:rPr>
          <w:sz w:val="24"/>
          <w:szCs w:val="24"/>
        </w:rPr>
      </w:pPr>
    </w:p>
    <w:p w14:paraId="289ABDC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536FCF0A" w14:textId="77777777" w:rsidR="009A4D42" w:rsidRPr="00BF4089" w:rsidRDefault="00C3671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Mail Pilot is a retro top-scrolling shooter game. The main game features the player’s plane flying over an ocean. The plane must avoid the killer clouds and pickup mail from the islands.</w:t>
      </w:r>
      <w:bookmarkStart w:id="0" w:name="_GoBack"/>
      <w:bookmarkEnd w:id="0"/>
    </w:p>
    <w:p w14:paraId="0366989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1F97AAE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2AE42F2B" w14:textId="77777777"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14:paraId="0EF242D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EF9F642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566933DE" w14:textId="77777777"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14:paraId="1CF7A91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41E77DF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7FE99FC4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14:paraId="40A328C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E60167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574A813C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14:paraId="604CC8D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CC2BFF7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564B6655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25A1B19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727624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4CF1DE89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75F31611" w14:textId="77777777" w:rsidR="00686D09" w:rsidRDefault="00686D09" w:rsidP="00686D09">
      <w:pPr>
        <w:rPr>
          <w:b/>
          <w:sz w:val="24"/>
          <w:szCs w:val="24"/>
        </w:rPr>
      </w:pPr>
    </w:p>
    <w:p w14:paraId="09A28463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3ABD8755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13FD98A8" w14:textId="77777777"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14:paraId="02D6112B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695D519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C0F3BA9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2F70A946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14:paraId="101AA4F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9377CF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10C1AC0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0F261E3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1DA22246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7009A4F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D0B0AF3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6BAFD721" w14:textId="77777777"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53DCF86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F33A67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5B85415F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2229D12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94A61E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759A7105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40EEBD0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1D7C630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6DDADBD4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00303D4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5AC21AA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4794522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0213AED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Vehicles</w:t>
      </w:r>
    </w:p>
    <w:p w14:paraId="35DE60E1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2F3755D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8E57C49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16DDF28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BAE288A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43562DD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C2A8187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65B7F6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D82145E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6254343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363E231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39E9653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9DBD826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1200115C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27A6AAF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FF8EC6B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4B928AEE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4FE89F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A4C54A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4D57CFA0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3CC501DF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6CE58C3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D403F3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64C708B6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42A60A2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6DF6F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74D5AC10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lastRenderedPageBreak/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231A7" w14:textId="77777777" w:rsidR="00E1761F" w:rsidRDefault="00E1761F" w:rsidP="00C152DC">
      <w:pPr>
        <w:spacing w:after="0" w:line="240" w:lineRule="auto"/>
      </w:pPr>
      <w:r>
        <w:separator/>
      </w:r>
    </w:p>
  </w:endnote>
  <w:endnote w:type="continuationSeparator" w:id="0">
    <w:p w14:paraId="00BF8037" w14:textId="77777777" w:rsidR="00E1761F" w:rsidRDefault="00E1761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C63D9" w14:textId="7777777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36714" w:rsidRPr="00C36714">
      <w:rPr>
        <w:rFonts w:asciiTheme="majorHAnsi" w:hAnsiTheme="majorHAnsi"/>
        <w:noProof/>
      </w:rPr>
      <w:t>8</w:t>
    </w:r>
    <w:r w:rsidR="00953C99">
      <w:rPr>
        <w:rFonts w:asciiTheme="majorHAnsi" w:hAnsiTheme="majorHAnsi"/>
        <w:noProof/>
      </w:rPr>
      <w:fldChar w:fldCharType="end"/>
    </w:r>
  </w:p>
  <w:p w14:paraId="394F5945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A7AC" w14:textId="77777777" w:rsidR="00AA765B" w:rsidRDefault="00E176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36714" w:rsidRPr="00C36714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3ABB51B1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43886" w14:textId="77777777" w:rsidR="00E1761F" w:rsidRDefault="00E1761F" w:rsidP="00C152DC">
      <w:pPr>
        <w:spacing w:after="0" w:line="240" w:lineRule="auto"/>
      </w:pPr>
      <w:r>
        <w:separator/>
      </w:r>
    </w:p>
  </w:footnote>
  <w:footnote w:type="continuationSeparator" w:id="0">
    <w:p w14:paraId="622D3C96" w14:textId="77777777" w:rsidR="00E1761F" w:rsidRDefault="00E1761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65011D0C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39A2264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6714">
                <w:rPr>
                  <w:b/>
                  <w:bCs/>
                  <w:caps/>
                  <w:sz w:val="24"/>
                  <w:szCs w:val="24"/>
                  <w:lang w:val="en-US"/>
                </w:rPr>
                <w:t>MAIL PILOT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5B263D0E" w14:textId="77777777" w:rsidR="00C152DC" w:rsidRDefault="00C3671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</w:tr>
  </w:tbl>
  <w:p w14:paraId="76C442D4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15F8C7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ED3A244" w14:textId="77777777" w:rsidR="00C152DC" w:rsidRPr="00C152DC" w:rsidRDefault="00C3671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80514B9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6714">
                <w:rPr>
                  <w:b/>
                  <w:bCs/>
                  <w:caps/>
                  <w:sz w:val="24"/>
                  <w:szCs w:val="24"/>
                  <w:lang w:val="en-US"/>
                </w:rPr>
                <w:t>MAIL PILOT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3FD5474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C36714"/>
    <w:rsid w:val="00D668E0"/>
    <w:rsid w:val="00D82416"/>
    <w:rsid w:val="00E1761F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A5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44FF7ABA-BB15-B24F-A04C-CA118331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C:\Users\Thomas\AppData\Roaming\Microsoft\Templates\TP030000466.dotx</Template>
  <TotalTime>41</TotalTime>
  <Pages>8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PurpleHex Game Studio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PILOT</dc:title>
  <dc:subject>A Unity Game</dc:subject>
  <dc:creator>Tom Tsiliopoulos</dc:creator>
  <cp:lastModifiedBy>Tom Tsiliopoulos</cp:lastModifiedBy>
  <cp:revision>7</cp:revision>
  <dcterms:created xsi:type="dcterms:W3CDTF">2011-07-15T01:03:00Z</dcterms:created>
  <dcterms:modified xsi:type="dcterms:W3CDTF">2016-09-24T12:02:00Z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